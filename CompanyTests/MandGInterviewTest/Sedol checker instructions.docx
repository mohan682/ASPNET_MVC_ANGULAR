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DA" w:rsidRPr="001040DA" w:rsidRDefault="001040DA" w:rsidP="001040DA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GB"/>
        </w:rPr>
      </w:pPr>
      <w:r>
        <w:rPr>
          <w:rFonts w:ascii="Arial" w:eastAsia="Times New Roman" w:hAnsi="Arial" w:cs="Arial"/>
          <w:color w:val="333333"/>
          <w:kern w:val="36"/>
          <w:sz w:val="42"/>
          <w:szCs w:val="42"/>
          <w:lang w:eastAsia="en-GB"/>
        </w:rPr>
        <w:t>M&amp;G Analyst/</w:t>
      </w:r>
      <w:hyperlink r:id="rId6" w:history="1">
        <w:r w:rsidRPr="001040DA">
          <w:rPr>
            <w:rFonts w:ascii="Arial" w:eastAsia="Times New Roman" w:hAnsi="Arial" w:cs="Arial"/>
            <w:color w:val="333333"/>
            <w:kern w:val="36"/>
            <w:sz w:val="42"/>
            <w:szCs w:val="42"/>
            <w:lang w:eastAsia="en-GB"/>
          </w:rPr>
          <w:t>Developer Assessment Exercise</w:t>
        </w:r>
      </w:hyperlink>
    </w:p>
    <w:p w:rsidR="001040DA" w:rsidRDefault="001040DA" w:rsidP="001040DA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1040DA" w:rsidRPr="00214724" w:rsidRDefault="001040DA" w:rsidP="001040DA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</w:pPr>
      <w:r w:rsidRPr="00214724"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  <w:t>Introduction</w:t>
      </w:r>
    </w:p>
    <w:p w:rsid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objective of this exercise is to test SEDOL checker implemented by C# developer based on requirements provided by Data Management team. The following excerpt from Wikipedia (</w:t>
      </w:r>
      <w:hyperlink r:id="rId7" w:history="1">
        <w:r w:rsidRPr="001040DA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GB"/>
          </w:rPr>
          <w:t>http://en.wikipedia.org/wiki/SEDOL</w:t>
        </w:r>
      </w:hyperlink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) provides some background information around SEDOL validation: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1040DA" w:rsidRPr="001040DA" w:rsidRDefault="001040DA" w:rsidP="001040DA">
      <w:pPr>
        <w:spacing w:after="0" w:line="240" w:lineRule="auto"/>
        <w:rPr>
          <w:rFonts w:ascii="Arial" w:eastAsia="Times New Roman" w:hAnsi="Arial" w:cs="Arial"/>
          <w:color w:val="707070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707070"/>
          <w:sz w:val="21"/>
          <w:szCs w:val="21"/>
          <w:lang w:eastAsia="en-GB"/>
        </w:rPr>
        <w:t>SEDOL stands for Stock Exchange Daily Official List, a list of security identifiers used in the United Kingdom and Ireland for clearing purposes.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707070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707070"/>
          <w:sz w:val="21"/>
          <w:szCs w:val="21"/>
          <w:lang w:eastAsia="en-GB"/>
        </w:rPr>
        <w:t>SEDOLs are seven characters in length, consisting of two parts: a six-place alphanumeric code and a trailing check digit. The check digit for a SEDOL is chosen to make the total weighted sum of all seven characters a multiple of 10. The check digit is computed using a weighted sum of the first six characters. Letters have the value of 9 plus their alphabet position, such that B = 11 and Z = 35. While vowels are never used in SEDOLs, they are not ignored when computing this weighted sum (e.g. H = 17 and J = 19, even though I is not used), simplifying code to compute this sum. The resulting string of numbers is then multiplied by the weighting factor as follows: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707070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707070"/>
          <w:sz w:val="21"/>
          <w:szCs w:val="21"/>
          <w:lang w:eastAsia="en-GB"/>
        </w:rPr>
        <w:t>First:  1; Second: 3; Third: 1; Fourth: 7; Fifth: 3; Sixth: 9; Seventh: 1 (the check digit)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707070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707070"/>
          <w:sz w:val="21"/>
          <w:szCs w:val="21"/>
          <w:lang w:eastAsia="en-GB"/>
        </w:rPr>
        <w:t>The character values are multiplied by the weights. The check digit is chosen to make the total sum, including the check digit, a multiple of 10, which can be calculated from the weighted sum of the first six characters as (10 − (weighted sum modulo 10)) modulo 10.</w:t>
      </w:r>
    </w:p>
    <w:p w:rsidR="001040DA" w:rsidRPr="001040DA" w:rsidRDefault="001040DA" w:rsidP="001040DA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1040D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Example: Prudential SEDOL 0709954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checksum can be calculated by multiplying the first six digits by their weightings:</w:t>
      </w:r>
    </w:p>
    <w:p w:rsidR="001040DA" w:rsidRPr="001040DA" w:rsidRDefault="001040DA" w:rsidP="001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(0×1, 7×3, 0×1, 9×7, 9×3, 5×9) = (0, 21, 0, 63, 27, </w:t>
      </w:r>
      <w:proofErr w:type="gramStart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45</w:t>
      </w:r>
      <w:proofErr w:type="gramEnd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Then summing up the results:</w:t>
      </w:r>
      <w:proofErr w:type="gramEnd"/>
    </w:p>
    <w:p w:rsidR="001040DA" w:rsidRPr="001040DA" w:rsidRDefault="001040DA" w:rsidP="001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0 + 21 + 0 + 63 + 27 + 45 = 156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check digit is then calculated by:</w:t>
      </w:r>
    </w:p>
    <w:p w:rsidR="001040DA" w:rsidRPr="001040DA" w:rsidRDefault="001040DA" w:rsidP="001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[10 − (156 modulo 10)] modulo 10 = (10 − 6) modulo 10 = 4 modulo 10 = 4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For further details, please refer to the following sources:</w:t>
      </w:r>
    </w:p>
    <w:p w:rsidR="001040DA" w:rsidRPr="001040DA" w:rsidRDefault="00214724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hyperlink r:id="rId8" w:history="1">
        <w:r w:rsidR="001040DA" w:rsidRPr="001040DA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GB"/>
          </w:rPr>
          <w:t>http://www.answers.com/topic/sedol</w:t>
        </w:r>
      </w:hyperlink>
    </w:p>
    <w:p w:rsidR="001040DA" w:rsidRPr="001040DA" w:rsidRDefault="00214724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hyperlink r:id="rId9" w:history="1">
        <w:r w:rsidR="001040DA" w:rsidRPr="001040DA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GB"/>
          </w:rPr>
          <w:t>http://en.wikipedia.org/wiki/SEDOL</w:t>
        </w:r>
      </w:hyperlink>
    </w:p>
    <w:p w:rsidR="001040DA" w:rsidRDefault="001040DA">
      <w:pPr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GB"/>
        </w:rPr>
        <w:br w:type="page"/>
      </w:r>
    </w:p>
    <w:p w:rsidR="001040DA" w:rsidRPr="00214724" w:rsidRDefault="001040DA" w:rsidP="001040DA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</w:pPr>
      <w:proofErr w:type="gramStart"/>
      <w:r w:rsidRPr="00214724"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  <w:lastRenderedPageBreak/>
        <w:t>Your</w:t>
      </w:r>
      <w:proofErr w:type="gramEnd"/>
      <w:r w:rsidRPr="00214724"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  <w:t xml:space="preserve"> Task</w:t>
      </w:r>
    </w:p>
    <w:p w:rsid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Implement SEDOL validation logic by using the following interface: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1040DA" w:rsidRPr="001040DA" w:rsidTr="001040DA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interface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ISedolValidator</w:t>
            </w:r>
            <w:proofErr w:type="spellEnd"/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ISedolValidationResult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ValidateSedol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(string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input);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interface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ISedolValidationResult</w:t>
            </w:r>
            <w:proofErr w:type="spellEnd"/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string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InputString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 get; }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bool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IsValidSedol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 get; }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bool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IsUserDefined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 get; }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string</w:t>
            </w: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ValidationDetails</w:t>
            </w:r>
            <w:proofErr w:type="spellEnd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 get; }</w:t>
            </w:r>
          </w:p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For a supplied input string, the validator is expected to return an instance of </w:t>
      </w:r>
      <w:proofErr w:type="spellStart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ISedolValidationResult</w:t>
      </w:r>
      <w:proofErr w:type="spellEnd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 The following table shows the various inputs along with the expected outputs.</w:t>
      </w:r>
    </w:p>
    <w:p w:rsidR="001040DA" w:rsidRPr="001040DA" w:rsidRDefault="001040DA" w:rsidP="001040DA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600"/>
        <w:gridCol w:w="1608"/>
        <w:gridCol w:w="1767"/>
        <w:gridCol w:w="2397"/>
      </w:tblGrid>
      <w:tr w:rsidR="001040DA" w:rsidRPr="001040DA" w:rsidTr="00104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ISedolValidationResult</w:t>
            </w:r>
            <w:proofErr w:type="spellEnd"/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InputString</w:t>
            </w:r>
            <w:proofErr w:type="spellEnd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 examples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IsValidSedol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IsUserDefined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ValidationDetails</w:t>
            </w:r>
            <w:proofErr w:type="spellEnd"/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Null, empty string or string other than 7 characters long.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Null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“”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12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string was not 7-characters long.</w:t>
            </w:r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7-characters long input with incorrect checksum digit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Checksum digit does not agree with the rest of the input.</w:t>
            </w:r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Valid SEDOL that is not defined by the end user (leading character is not 9).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0709954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B0YBKJ7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B0Ybkj7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</w:t>
            </w:r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Valid End User Defined SEDOL (leading character is 9).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9123458</w:t>
            </w:r>
          </w:p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9aBcDe1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</w:t>
            </w:r>
          </w:p>
        </w:tc>
      </w:tr>
    </w:tbl>
    <w:p w:rsidR="001040DA" w:rsidRDefault="001040DA" w:rsidP="001040DA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1040D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lastRenderedPageBreak/>
        <w:t>Provided files</w:t>
      </w:r>
    </w:p>
    <w:p w:rsidR="00214724" w:rsidRPr="001040DA" w:rsidRDefault="00214724" w:rsidP="0021472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3219"/>
      </w:tblGrid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ISedolValidator.cs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of SEDOL validator.</w:t>
            </w:r>
          </w:p>
        </w:tc>
      </w:tr>
      <w:tr w:rsidR="001040DA" w:rsidRPr="001040DA" w:rsidTr="00104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1040D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IValidationResult.cs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40DA" w:rsidRPr="001040DA" w:rsidRDefault="001040DA" w:rsidP="0010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0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of validation result. </w:t>
            </w:r>
          </w:p>
        </w:tc>
      </w:tr>
    </w:tbl>
    <w:p w:rsidR="001040DA" w:rsidRPr="001040DA" w:rsidRDefault="001040DA" w:rsidP="001040DA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1040D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Expected solution format and restrictions</w:t>
      </w:r>
    </w:p>
    <w:p w:rsidR="001040DA" w:rsidRPr="001040DA" w:rsidRDefault="001040DA" w:rsidP="001040D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 </w:t>
      </w:r>
      <w:r w:rsidRPr="001040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may not</w:t>
      </w: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collaborate with others or post your s</w:t>
      </w:r>
      <w:bookmarkStart w:id="0" w:name="_GoBack"/>
      <w:bookmarkEnd w:id="0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olution on a discussion board.</w:t>
      </w:r>
    </w:p>
    <w:p w:rsidR="001040DA" w:rsidRPr="001040DA" w:rsidRDefault="001040DA" w:rsidP="001040D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Implement in .NET C# (preferably 4.0).</w:t>
      </w:r>
    </w:p>
    <w:p w:rsidR="001040DA" w:rsidRPr="001040DA" w:rsidRDefault="001040DA" w:rsidP="001040D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Supply zipped Visual Studio 2010 or 2012 solution. Alternatively, provide only source code files in a zip archive.</w:t>
      </w:r>
    </w:p>
    <w:p w:rsidR="001040DA" w:rsidRPr="001040DA" w:rsidRDefault="001040DA" w:rsidP="001040D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 order to avoid problems with firewalls/antivirus checker, please do </w:t>
      </w:r>
      <w:r w:rsidRPr="001040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not include</w:t>
      </w: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any binary executable files (delete </w:t>
      </w:r>
      <w:r w:rsidRPr="001040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bin</w:t>
      </w: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 </w:t>
      </w:r>
      <w:proofErr w:type="spellStart"/>
      <w:r w:rsidRPr="001040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obj</w:t>
      </w:r>
      <w:proofErr w:type="spellEnd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 folders and </w:t>
      </w:r>
      <w:proofErr w:type="spellStart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Nuget</w:t>
      </w:r>
      <w:proofErr w:type="spellEnd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packages – keep only </w:t>
      </w:r>
      <w:proofErr w:type="spellStart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Nuget</w:t>
      </w:r>
      <w:proofErr w:type="spellEnd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config</w:t>
      </w:r>
      <w:proofErr w:type="spellEnd"/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files so that packages can be restored if needed).</w:t>
      </w:r>
    </w:p>
    <w:p w:rsidR="001040DA" w:rsidRPr="001040DA" w:rsidRDefault="001040DA" w:rsidP="001040D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solution will be executed in a test engine against test scenarios described above – in order to ensure smooth execution please implement the validator with </w:t>
      </w:r>
      <w:proofErr w:type="spellStart"/>
      <w:r w:rsidRPr="001040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parameterless</w:t>
      </w:r>
      <w:proofErr w:type="spellEnd"/>
      <w:r w:rsidRPr="001040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 xml:space="preserve"> constructor</w:t>
      </w:r>
      <w:r w:rsidRPr="001040D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so that it can be launched as follows:</w:t>
      </w:r>
    </w:p>
    <w:p w:rsidR="001040DA" w:rsidRPr="001040DA" w:rsidRDefault="001040DA" w:rsidP="001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var</w:t>
      </w:r>
      <w:proofErr w:type="spellEnd"/>
      <w:proofErr w:type="gramEnd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results = </w:t>
      </w:r>
      <w:proofErr w:type="spellStart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tester.TestSedolValidator</w:t>
      </w:r>
      <w:proofErr w:type="spellEnd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(new </w:t>
      </w:r>
      <w:proofErr w:type="spellStart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YourImplementedSedolValidator</w:t>
      </w:r>
      <w:proofErr w:type="spellEnd"/>
      <w:r w:rsidRPr="001040DA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()); </w:t>
      </w:r>
    </w:p>
    <w:p w:rsidR="001040DA" w:rsidRPr="001040DA" w:rsidRDefault="001040DA" w:rsidP="001040DA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1040D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Good luck!</w:t>
      </w:r>
    </w:p>
    <w:p w:rsidR="00E2438F" w:rsidRDefault="00214724"/>
    <w:sectPr w:rsidR="00E2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1F65"/>
    <w:multiLevelType w:val="multilevel"/>
    <w:tmpl w:val="2DA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771688"/>
    <w:multiLevelType w:val="multilevel"/>
    <w:tmpl w:val="197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DA"/>
    <w:rsid w:val="001040DA"/>
    <w:rsid w:val="001A7363"/>
    <w:rsid w:val="00214724"/>
    <w:rsid w:val="0023424A"/>
    <w:rsid w:val="00A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4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4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4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40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40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40DA"/>
  </w:style>
  <w:style w:type="character" w:customStyle="1" w:styleId="author">
    <w:name w:val="author"/>
    <w:basedOn w:val="DefaultParagraphFont"/>
    <w:rsid w:val="001040DA"/>
  </w:style>
  <w:style w:type="character" w:customStyle="1" w:styleId="unknown-user">
    <w:name w:val="unknown-user"/>
    <w:basedOn w:val="DefaultParagraphFont"/>
    <w:rsid w:val="001040DA"/>
  </w:style>
  <w:style w:type="paragraph" w:styleId="NormalWeb">
    <w:name w:val="Normal (Web)"/>
    <w:basedOn w:val="Normal"/>
    <w:uiPriority w:val="99"/>
    <w:unhideWhenUsed/>
    <w:rsid w:val="0010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D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40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40DA"/>
    <w:rPr>
      <w:b/>
      <w:bCs/>
    </w:rPr>
  </w:style>
  <w:style w:type="character" w:styleId="Emphasis">
    <w:name w:val="Emphasis"/>
    <w:basedOn w:val="DefaultParagraphFont"/>
    <w:uiPriority w:val="20"/>
    <w:qFormat/>
    <w:rsid w:val="001040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4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4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4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40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40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40DA"/>
  </w:style>
  <w:style w:type="character" w:customStyle="1" w:styleId="author">
    <w:name w:val="author"/>
    <w:basedOn w:val="DefaultParagraphFont"/>
    <w:rsid w:val="001040DA"/>
  </w:style>
  <w:style w:type="character" w:customStyle="1" w:styleId="unknown-user">
    <w:name w:val="unknown-user"/>
    <w:basedOn w:val="DefaultParagraphFont"/>
    <w:rsid w:val="001040DA"/>
  </w:style>
  <w:style w:type="paragraph" w:styleId="NormalWeb">
    <w:name w:val="Normal (Web)"/>
    <w:basedOn w:val="Normal"/>
    <w:uiPriority w:val="99"/>
    <w:unhideWhenUsed/>
    <w:rsid w:val="0010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D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40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40DA"/>
    <w:rPr>
      <w:b/>
      <w:bCs/>
    </w:rPr>
  </w:style>
  <w:style w:type="character" w:styleId="Emphasis">
    <w:name w:val="Emphasis"/>
    <w:basedOn w:val="DefaultParagraphFont"/>
    <w:uiPriority w:val="20"/>
    <w:qFormat/>
    <w:rsid w:val="00104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477">
                  <w:blockQuote w:val="1"/>
                  <w:marLeft w:val="285"/>
                  <w:marRight w:val="0"/>
                  <w:marTop w:val="150"/>
                  <w:marBottom w:val="0"/>
                  <w:divBdr>
                    <w:top w:val="none" w:sz="0" w:space="0" w:color="auto"/>
                    <w:left w:val="single" w:sz="6" w:space="15" w:color="CCCCCC"/>
                    <w:bottom w:val="none" w:sz="0" w:space="0" w:color="auto"/>
                    <w:right w:val="none" w:sz="0" w:space="0" w:color="auto"/>
                  </w:divBdr>
                </w:div>
                <w:div w:id="948776954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926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6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6217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7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wers.com/topic/sed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ED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confluence.mandg.co.uk:8080/display/RT/Developer+Assessment+Exercise+-+Candidate+Detai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D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F9C088F9.dotm</Template>
  <TotalTime>8</TotalTime>
  <Pages>3</Pages>
  <Words>645</Words>
  <Characters>3683</Characters>
  <Application>Microsoft Office Word</Application>
  <DocSecurity>0</DocSecurity>
  <Lines>30</Lines>
  <Paragraphs>8</Paragraphs>
  <ScaleCrop>false</ScaleCrop>
  <Company>PGDS (UK ONE) LIMITED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Anderton</dc:creator>
  <cp:lastModifiedBy>Nick Anderton</cp:lastModifiedBy>
  <cp:revision>3</cp:revision>
  <dcterms:created xsi:type="dcterms:W3CDTF">2016-11-18T17:23:00Z</dcterms:created>
  <dcterms:modified xsi:type="dcterms:W3CDTF">2016-11-18T17:32:00Z</dcterms:modified>
</cp:coreProperties>
</file>